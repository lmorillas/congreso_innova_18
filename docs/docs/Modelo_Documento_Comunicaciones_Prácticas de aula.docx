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6D2559" w:rsidRPr="00A6639B" w:rsidRDefault="006D2559">
      <w:pPr>
        <w:pStyle w:val="normal0"/>
        <w:keepNext/>
        <w:spacing w:after="0"/>
        <w:jc w:val="right"/>
        <w:rPr>
          <w:rFonts w:ascii="Cambria" w:hAnsi="Cambria" w:cs="Cambria"/>
          <w:b/>
          <w:bCs/>
          <w:i/>
          <w:iCs/>
          <w:color w:val="0F243E"/>
          <w:sz w:val="36"/>
          <w:szCs w:val="36"/>
        </w:rPr>
      </w:pPr>
      <w:bookmarkStart w:id="0" w:name="_gjdgxs"/>
      <w:bookmarkEnd w:id="0"/>
      <w:r>
        <w:rPr>
          <w:rFonts w:ascii="Cambria" w:hAnsi="Cambria" w:cs="Cambria"/>
          <w:b/>
          <w:bCs/>
          <w:i/>
          <w:iCs/>
          <w:color w:val="0F243E"/>
          <w:sz w:val="36"/>
          <w:szCs w:val="36"/>
        </w:rPr>
        <w:t>I</w:t>
      </w:r>
      <w:r w:rsidRPr="00A6639B">
        <w:rPr>
          <w:rFonts w:ascii="Cambria" w:hAnsi="Cambria" w:cs="Cambria"/>
          <w:b/>
          <w:bCs/>
          <w:i/>
          <w:iCs/>
          <w:color w:val="0F243E"/>
          <w:sz w:val="36"/>
          <w:szCs w:val="36"/>
        </w:rPr>
        <w:t>I Congreso Internacional de Innovación Educativa</w:t>
      </w:r>
    </w:p>
    <w:p w:rsidR="006D2559" w:rsidRDefault="006D2559">
      <w:pPr>
        <w:pStyle w:val="normal0"/>
        <w:keepNext/>
        <w:spacing w:after="0"/>
        <w:jc w:val="right"/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</w:pPr>
      <w:r>
        <w:rPr>
          <w:rFonts w:ascii="Cambria" w:hAnsi="Cambria" w:cs="Cambria"/>
          <w:b/>
          <w:bCs/>
          <w:i/>
          <w:iCs/>
          <w:color w:val="0F243E"/>
          <w:sz w:val="24"/>
          <w:szCs w:val="24"/>
        </w:rPr>
        <w:t>Zaragoza, 21 y 22 de septiembre de 2018</w:t>
      </w:r>
    </w:p>
    <w:p w:rsidR="006D2559" w:rsidRPr="00272E9F" w:rsidRDefault="006D2559">
      <w:pPr>
        <w:pStyle w:val="normal0"/>
        <w:keepNext/>
        <w:spacing w:after="0"/>
        <w:jc w:val="right"/>
        <w:rPr>
          <w:rFonts w:ascii="Cambria" w:hAnsi="Cambria" w:cs="Cambria"/>
          <w:i/>
          <w:iCs/>
          <w:color w:val="FF3399"/>
          <w:sz w:val="24"/>
          <w:szCs w:val="24"/>
        </w:rPr>
      </w:pPr>
      <w:hyperlink r:id="rId7" w:history="1">
        <w:r w:rsidRPr="00272E9F">
          <w:rPr>
            <w:rStyle w:val="Hyperlink"/>
            <w:rFonts w:ascii="Cambria" w:hAnsi="Cambria" w:cs="Cambria"/>
            <w:i/>
            <w:iCs/>
            <w:color w:val="FF3399"/>
            <w:sz w:val="24"/>
            <w:szCs w:val="24"/>
            <w:u w:val="none"/>
          </w:rPr>
          <w:t>https://congresoinnovacion.educa.aragon.es/</w:t>
        </w:r>
      </w:hyperlink>
    </w:p>
    <w:p w:rsidR="006D2559" w:rsidRPr="00A56838" w:rsidRDefault="006D2559">
      <w:pPr>
        <w:pStyle w:val="normal0"/>
        <w:keepNext/>
        <w:spacing w:after="0"/>
        <w:jc w:val="right"/>
        <w:rPr>
          <w:rFonts w:ascii="Cambria" w:hAnsi="Cambria" w:cs="Cambria"/>
          <w:i/>
          <w:iCs/>
          <w:color w:val="auto"/>
          <w:sz w:val="24"/>
          <w:szCs w:val="24"/>
        </w:rPr>
      </w:pPr>
      <w:r w:rsidRPr="00A56838">
        <w:rPr>
          <w:rFonts w:ascii="Cambria" w:hAnsi="Cambria" w:cs="Cambria"/>
          <w:i/>
          <w:iCs/>
          <w:color w:val="auto"/>
          <w:sz w:val="24"/>
          <w:szCs w:val="24"/>
        </w:rPr>
        <w:t>Email: innovaeducar@aragon.es</w:t>
      </w:r>
    </w:p>
    <w:p w:rsidR="006D2559" w:rsidRDefault="006D2559">
      <w:pPr>
        <w:pStyle w:val="normal0"/>
        <w:spacing w:after="0"/>
        <w:jc w:val="center"/>
        <w:rPr>
          <w:sz w:val="20"/>
          <w:szCs w:val="20"/>
        </w:rPr>
      </w:pPr>
    </w:p>
    <w:p w:rsidR="006D2559" w:rsidRDefault="006D2559">
      <w:pPr>
        <w:pStyle w:val="normal0"/>
        <w:spacing w:after="0"/>
        <w:jc w:val="center"/>
        <w:rPr>
          <w:b/>
          <w:bCs/>
          <w:sz w:val="40"/>
          <w:szCs w:val="40"/>
        </w:rPr>
      </w:pPr>
    </w:p>
    <w:p w:rsidR="006D2559" w:rsidRDefault="006D2559">
      <w:pPr>
        <w:pStyle w:val="normal0"/>
        <w:spacing w:after="0"/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Formulario de Participación en Comunicaciones de Prácticas de aula</w:t>
      </w:r>
    </w:p>
    <w:p w:rsidR="006D2559" w:rsidRDefault="006D2559">
      <w:pPr>
        <w:pStyle w:val="normal0"/>
        <w:spacing w:after="0"/>
      </w:pPr>
    </w:p>
    <w:p w:rsidR="006D2559" w:rsidRDefault="006D2559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Fecha</w:t>
      </w:r>
      <w:r>
        <w:rPr>
          <w:sz w:val="24"/>
          <w:szCs w:val="24"/>
        </w:rPr>
        <w:t xml:space="preserve"> de envío: </w:t>
      </w:r>
    </w:p>
    <w:p w:rsidR="006D2559" w:rsidRDefault="006D2559">
      <w:pPr>
        <w:pStyle w:val="normal0"/>
        <w:spacing w:after="0"/>
        <w:rPr>
          <w:sz w:val="24"/>
          <w:szCs w:val="24"/>
        </w:rPr>
      </w:pPr>
    </w:p>
    <w:p w:rsidR="006D2559" w:rsidRDefault="006D2559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DATOS DE CONTACTO</w:t>
      </w:r>
      <w:r>
        <w:rPr>
          <w:sz w:val="24"/>
          <w:szCs w:val="24"/>
        </w:rPr>
        <w:t>:</w:t>
      </w:r>
    </w:p>
    <w:p w:rsidR="006D2559" w:rsidRDefault="006D2559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Autor/a (apellidos,  nombre): </w:t>
      </w:r>
    </w:p>
    <w:p w:rsidR="006D2559" w:rsidRDefault="006D2559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DNI: </w:t>
      </w:r>
    </w:p>
    <w:p w:rsidR="006D2559" w:rsidRDefault="006D2559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Centro de trabajo: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Puesto: </w:t>
      </w:r>
    </w:p>
    <w:p w:rsidR="006D2559" w:rsidRDefault="006D2559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Dirección postal: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Código Postal: </w:t>
      </w:r>
    </w:p>
    <w:p w:rsidR="006D2559" w:rsidRDefault="006D2559">
      <w:pPr>
        <w:pStyle w:val="normal0"/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Correo electrónico: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Teléfono:  </w:t>
      </w:r>
    </w:p>
    <w:p w:rsidR="006D2559" w:rsidRDefault="006D2559">
      <w:pPr>
        <w:pStyle w:val="normal0"/>
        <w:spacing w:after="0"/>
        <w:rPr>
          <w:sz w:val="24"/>
          <w:szCs w:val="24"/>
        </w:rPr>
      </w:pPr>
    </w:p>
    <w:p w:rsidR="006D2559" w:rsidRDefault="006D2559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ÁMBITO DE </w:t>
      </w:r>
      <w:smartTag w:uri="urn:schemas-microsoft-com:office:smarttags" w:element="PersonName">
        <w:smartTagPr>
          <w:attr w:name="ProductID" w:val="LA COMUNICACIÓN"/>
        </w:smartTagPr>
        <w:r>
          <w:rPr>
            <w:b/>
            <w:bCs/>
            <w:sz w:val="24"/>
            <w:szCs w:val="24"/>
          </w:rPr>
          <w:t>LA COMUNICACIÓN</w:t>
        </w:r>
      </w:smartTag>
      <w:r>
        <w:rPr>
          <w:b/>
          <w:bCs/>
          <w:sz w:val="24"/>
          <w:szCs w:val="24"/>
        </w:rPr>
        <w:t xml:space="preserve">: </w:t>
      </w:r>
    </w:p>
    <w:p w:rsidR="006D2559" w:rsidRDefault="006D2559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3.png" o:spid="_x0000_i1026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De Educación Infantil</w:t>
      </w:r>
    </w:p>
    <w:p w:rsidR="006D2559" w:rsidRDefault="006D2559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5.png" o:spid="_x0000_i1027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De Educación Primaria</w:t>
      </w:r>
    </w:p>
    <w:p w:rsidR="006D2559" w:rsidRDefault="006D2559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4.png" o:spid="_x0000_i1028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 xml:space="preserve">De Educación Secundaria </w:t>
      </w:r>
    </w:p>
    <w:p w:rsidR="006D2559" w:rsidRDefault="006D2559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7.png" o:spid="_x0000_i1029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De Formación Profesional</w:t>
      </w:r>
    </w:p>
    <w:p w:rsidR="006D2559" w:rsidRDefault="006D2559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6.png" o:spid="_x0000_i1030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Otras</w:t>
      </w:r>
    </w:p>
    <w:p w:rsidR="006D2559" w:rsidRDefault="006D2559">
      <w:pPr>
        <w:pStyle w:val="normal0"/>
        <w:spacing w:after="0"/>
        <w:rPr>
          <w:sz w:val="24"/>
          <w:szCs w:val="24"/>
        </w:rPr>
      </w:pPr>
    </w:p>
    <w:p w:rsidR="006D2559" w:rsidRDefault="006D2559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CONTENIDO DE </w:t>
      </w:r>
      <w:smartTag w:uri="urn:schemas-microsoft-com:office:smarttags" w:element="PersonName">
        <w:smartTagPr>
          <w:attr w:name="ProductID" w:val="LA COMUNICACIÓN"/>
        </w:smartTagPr>
        <w:r>
          <w:rPr>
            <w:b/>
            <w:bCs/>
            <w:sz w:val="24"/>
            <w:szCs w:val="24"/>
          </w:rPr>
          <w:t>LA COMUNICACIÓN</w:t>
        </w:r>
      </w:smartTag>
      <w:r>
        <w:rPr>
          <w:b/>
          <w:bCs/>
          <w:sz w:val="24"/>
          <w:szCs w:val="24"/>
        </w:rPr>
        <w:t>:</w:t>
      </w:r>
    </w:p>
    <w:p w:rsidR="006D2559" w:rsidRDefault="006D2559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9.png" o:spid="_x0000_i1031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EDUCACIÓN EMOCIONAL</w:t>
      </w:r>
    </w:p>
    <w:p w:rsidR="006D2559" w:rsidRDefault="006D2559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08.png" o:spid="_x0000_i1032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ESPACIOS EDUCATIVOS</w:t>
      </w:r>
    </w:p>
    <w:p w:rsidR="006D2559" w:rsidRDefault="006D2559">
      <w:pPr>
        <w:pStyle w:val="normal0"/>
        <w:spacing w:after="0"/>
        <w:rPr>
          <w:sz w:val="24"/>
          <w:szCs w:val="24"/>
        </w:rPr>
      </w:pPr>
      <w:r>
        <w:rPr>
          <w:noProof/>
        </w:rPr>
        <w:pict>
          <v:shape id="image11.png" o:spid="_x0000_i1033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TRANSFORMACIÓN</w:t>
      </w:r>
    </w:p>
    <w:p w:rsidR="006D2559" w:rsidRDefault="006D2559">
      <w:pPr>
        <w:pStyle w:val="normal0"/>
        <w:spacing w:after="0"/>
        <w:rPr>
          <w:b/>
          <w:bCs/>
          <w:sz w:val="24"/>
          <w:szCs w:val="24"/>
        </w:rPr>
      </w:pPr>
      <w:r>
        <w:rPr>
          <w:noProof/>
        </w:rPr>
        <w:pict>
          <v:shape id="image10.png" o:spid="_x0000_i1034" type="#_x0000_t75" style="width:8.25pt;height:6.75pt;visibility:visible">
            <v:imagedata r:id="rId8" o:title=""/>
          </v:shape>
        </w:pict>
      </w:r>
      <w:r>
        <w:rPr>
          <w:b/>
          <w:bCs/>
          <w:sz w:val="24"/>
          <w:szCs w:val="24"/>
        </w:rPr>
        <w:t>INNOVACIÓN</w:t>
      </w:r>
    </w:p>
    <w:p w:rsidR="006D2559" w:rsidRDefault="006D2559">
      <w:pPr>
        <w:pStyle w:val="normal0"/>
        <w:spacing w:after="0"/>
        <w:rPr>
          <w:b/>
          <w:bCs/>
          <w:sz w:val="24"/>
          <w:szCs w:val="24"/>
        </w:rPr>
      </w:pPr>
    </w:p>
    <w:p w:rsidR="006D2559" w:rsidRDefault="006D2559">
      <w:pPr>
        <w:pStyle w:val="normal0"/>
        <w:spacing w:after="0"/>
        <w:rPr>
          <w:b/>
          <w:bCs/>
          <w:sz w:val="24"/>
          <w:szCs w:val="24"/>
        </w:rPr>
      </w:pPr>
    </w:p>
    <w:p w:rsidR="006D2559" w:rsidRDefault="006D2559">
      <w:pPr>
        <w:pStyle w:val="normal0"/>
        <w:spacing w:after="0"/>
        <w:rPr>
          <w:b/>
          <w:bCs/>
          <w:sz w:val="24"/>
          <w:szCs w:val="24"/>
        </w:rPr>
      </w:pPr>
    </w:p>
    <w:p w:rsidR="006D2559" w:rsidRDefault="006D2559">
      <w:pPr>
        <w:pStyle w:val="normal0"/>
        <w:spacing w:after="0"/>
        <w:rPr>
          <w:b/>
          <w:bCs/>
          <w:sz w:val="24"/>
          <w:szCs w:val="24"/>
        </w:rPr>
      </w:pPr>
    </w:p>
    <w:p w:rsidR="006D2559" w:rsidRDefault="006D2559">
      <w:pPr>
        <w:pStyle w:val="normal0"/>
        <w:spacing w:after="0"/>
        <w:rPr>
          <w:b/>
          <w:bCs/>
          <w:sz w:val="24"/>
          <w:szCs w:val="24"/>
        </w:rPr>
      </w:pPr>
    </w:p>
    <w:p w:rsidR="006D2559" w:rsidRDefault="006D2559">
      <w:pPr>
        <w:pStyle w:val="normal0"/>
        <w:spacing w:after="0"/>
        <w:rPr>
          <w:b/>
          <w:bCs/>
          <w:sz w:val="24"/>
          <w:szCs w:val="24"/>
        </w:rPr>
      </w:pPr>
    </w:p>
    <w:p w:rsidR="006D2559" w:rsidRDefault="006D2559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>AUTOR/ES (especificar quien o quienes actuarán como comunicantes en el Congreso):</w:t>
      </w:r>
    </w:p>
    <w:p w:rsidR="006D2559" w:rsidRDefault="006D2559">
      <w:pPr>
        <w:pStyle w:val="normal0"/>
        <w:spacing w:after="0"/>
      </w:pPr>
    </w:p>
    <w:tbl>
      <w:tblPr>
        <w:tblW w:w="8867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4428"/>
        <w:gridCol w:w="2206"/>
        <w:gridCol w:w="2233"/>
      </w:tblGrid>
      <w:tr w:rsidR="006D2559" w:rsidTr="007020D3">
        <w:trPr>
          <w:jc w:val="right"/>
        </w:trPr>
        <w:tc>
          <w:tcPr>
            <w:tcW w:w="4428" w:type="dxa"/>
          </w:tcPr>
          <w:p w:rsidR="006D2559" w:rsidRDefault="006D2559" w:rsidP="00532670">
            <w:pPr>
              <w:pStyle w:val="normal0"/>
              <w:spacing w:after="0"/>
            </w:pPr>
            <w:r w:rsidRPr="00532670">
              <w:rPr>
                <w:b/>
                <w:bCs/>
              </w:rPr>
              <w:t>Autor/es (Apellidos y nombre)</w:t>
            </w:r>
          </w:p>
        </w:tc>
        <w:tc>
          <w:tcPr>
            <w:tcW w:w="2206" w:type="dxa"/>
          </w:tcPr>
          <w:p w:rsidR="006D2559" w:rsidRDefault="006D2559" w:rsidP="00532670">
            <w:pPr>
              <w:pStyle w:val="normal0"/>
              <w:spacing w:after="0"/>
              <w:jc w:val="center"/>
            </w:pPr>
            <w:r w:rsidRPr="00532670">
              <w:rPr>
                <w:b/>
                <w:bCs/>
              </w:rPr>
              <w:t>DNI</w:t>
            </w:r>
          </w:p>
        </w:tc>
        <w:tc>
          <w:tcPr>
            <w:tcW w:w="2233" w:type="dxa"/>
          </w:tcPr>
          <w:p w:rsidR="006D2559" w:rsidRDefault="006D2559" w:rsidP="00532670">
            <w:pPr>
              <w:pStyle w:val="normal0"/>
              <w:spacing w:after="0"/>
              <w:jc w:val="center"/>
            </w:pPr>
            <w:r>
              <w:rPr>
                <w:b/>
                <w:bCs/>
              </w:rPr>
              <w:t>Comunicantes (máximo 2 personas)</w:t>
            </w:r>
          </w:p>
        </w:tc>
      </w:tr>
      <w:tr w:rsidR="006D2559" w:rsidTr="007020D3">
        <w:trPr>
          <w:jc w:val="right"/>
        </w:trPr>
        <w:tc>
          <w:tcPr>
            <w:tcW w:w="4428" w:type="dxa"/>
          </w:tcPr>
          <w:p w:rsidR="006D2559" w:rsidRDefault="006D2559" w:rsidP="00532670">
            <w:pPr>
              <w:pStyle w:val="normal0"/>
              <w:spacing w:after="0"/>
            </w:pPr>
          </w:p>
        </w:tc>
        <w:tc>
          <w:tcPr>
            <w:tcW w:w="2206" w:type="dxa"/>
          </w:tcPr>
          <w:p w:rsidR="006D2559" w:rsidRDefault="006D2559" w:rsidP="00532670">
            <w:pPr>
              <w:pStyle w:val="normal0"/>
              <w:spacing w:after="0"/>
              <w:jc w:val="center"/>
            </w:pPr>
          </w:p>
        </w:tc>
        <w:tc>
          <w:tcPr>
            <w:tcW w:w="2233" w:type="dxa"/>
          </w:tcPr>
          <w:p w:rsidR="006D2559" w:rsidRDefault="006D2559" w:rsidP="00532670">
            <w:pPr>
              <w:pStyle w:val="normal0"/>
              <w:spacing w:after="0"/>
              <w:jc w:val="center"/>
            </w:pPr>
          </w:p>
        </w:tc>
      </w:tr>
      <w:tr w:rsidR="006D2559" w:rsidTr="007020D3">
        <w:trPr>
          <w:jc w:val="right"/>
        </w:trPr>
        <w:tc>
          <w:tcPr>
            <w:tcW w:w="4428" w:type="dxa"/>
          </w:tcPr>
          <w:p w:rsidR="006D2559" w:rsidRDefault="006D2559" w:rsidP="00532670">
            <w:pPr>
              <w:pStyle w:val="normal0"/>
              <w:spacing w:after="0"/>
            </w:pPr>
          </w:p>
        </w:tc>
        <w:tc>
          <w:tcPr>
            <w:tcW w:w="2206" w:type="dxa"/>
          </w:tcPr>
          <w:p w:rsidR="006D2559" w:rsidRDefault="006D2559" w:rsidP="00532670">
            <w:pPr>
              <w:pStyle w:val="normal0"/>
              <w:spacing w:after="0"/>
              <w:jc w:val="center"/>
            </w:pPr>
          </w:p>
        </w:tc>
        <w:tc>
          <w:tcPr>
            <w:tcW w:w="2233" w:type="dxa"/>
          </w:tcPr>
          <w:p w:rsidR="006D2559" w:rsidRDefault="006D2559" w:rsidP="00532670">
            <w:pPr>
              <w:pStyle w:val="normal0"/>
              <w:spacing w:after="0"/>
              <w:jc w:val="center"/>
            </w:pPr>
          </w:p>
        </w:tc>
      </w:tr>
      <w:tr w:rsidR="006D2559" w:rsidTr="007020D3">
        <w:trPr>
          <w:jc w:val="right"/>
        </w:trPr>
        <w:tc>
          <w:tcPr>
            <w:tcW w:w="4428" w:type="dxa"/>
          </w:tcPr>
          <w:p w:rsidR="006D2559" w:rsidRDefault="006D2559" w:rsidP="00532670">
            <w:pPr>
              <w:pStyle w:val="normal0"/>
              <w:spacing w:after="0"/>
            </w:pPr>
          </w:p>
        </w:tc>
        <w:tc>
          <w:tcPr>
            <w:tcW w:w="2206" w:type="dxa"/>
          </w:tcPr>
          <w:p w:rsidR="006D2559" w:rsidRDefault="006D2559" w:rsidP="00532670">
            <w:pPr>
              <w:pStyle w:val="normal0"/>
              <w:spacing w:after="0"/>
              <w:jc w:val="center"/>
            </w:pPr>
          </w:p>
        </w:tc>
        <w:tc>
          <w:tcPr>
            <w:tcW w:w="2233" w:type="dxa"/>
          </w:tcPr>
          <w:p w:rsidR="006D2559" w:rsidRDefault="006D2559" w:rsidP="00532670">
            <w:pPr>
              <w:pStyle w:val="normal0"/>
              <w:spacing w:after="0"/>
              <w:jc w:val="center"/>
            </w:pPr>
          </w:p>
        </w:tc>
      </w:tr>
      <w:tr w:rsidR="006D2559" w:rsidTr="007020D3">
        <w:trPr>
          <w:jc w:val="right"/>
        </w:trPr>
        <w:tc>
          <w:tcPr>
            <w:tcW w:w="4428" w:type="dxa"/>
          </w:tcPr>
          <w:p w:rsidR="006D2559" w:rsidRDefault="006D2559" w:rsidP="00532670">
            <w:pPr>
              <w:pStyle w:val="normal0"/>
              <w:spacing w:after="0"/>
            </w:pPr>
          </w:p>
        </w:tc>
        <w:tc>
          <w:tcPr>
            <w:tcW w:w="2206" w:type="dxa"/>
          </w:tcPr>
          <w:p w:rsidR="006D2559" w:rsidRDefault="006D2559" w:rsidP="00532670">
            <w:pPr>
              <w:pStyle w:val="normal0"/>
              <w:spacing w:after="0"/>
              <w:jc w:val="center"/>
            </w:pPr>
          </w:p>
        </w:tc>
        <w:tc>
          <w:tcPr>
            <w:tcW w:w="2233" w:type="dxa"/>
          </w:tcPr>
          <w:p w:rsidR="006D2559" w:rsidRDefault="006D2559" w:rsidP="00532670">
            <w:pPr>
              <w:pStyle w:val="normal0"/>
              <w:spacing w:after="0"/>
              <w:jc w:val="center"/>
            </w:pPr>
          </w:p>
        </w:tc>
      </w:tr>
    </w:tbl>
    <w:p w:rsidR="006D2559" w:rsidRDefault="006D2559">
      <w:pPr>
        <w:pStyle w:val="normal0"/>
        <w:spacing w:after="0"/>
      </w:pPr>
    </w:p>
    <w:p w:rsidR="006D2559" w:rsidRDefault="006D2559">
      <w:pPr>
        <w:pStyle w:val="normal0"/>
        <w:spacing w:after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Se recuerda que: </w:t>
      </w:r>
    </w:p>
    <w:p w:rsidR="006D2559" w:rsidRPr="00272E9F" w:rsidRDefault="006D2559">
      <w:pPr>
        <w:pStyle w:val="normal0"/>
        <w:numPr>
          <w:ilvl w:val="0"/>
          <w:numId w:val="1"/>
        </w:numPr>
        <w:spacing w:after="0"/>
        <w:ind w:hanging="360"/>
        <w:jc w:val="both"/>
        <w:rPr>
          <w:color w:val="auto"/>
          <w:sz w:val="24"/>
          <w:szCs w:val="24"/>
          <w:highlight w:val="white"/>
        </w:rPr>
      </w:pPr>
      <w:r w:rsidRPr="00272E9F">
        <w:rPr>
          <w:b/>
          <w:bCs/>
          <w:color w:val="auto"/>
          <w:sz w:val="24"/>
          <w:szCs w:val="24"/>
          <w:highlight w:val="white"/>
        </w:rPr>
        <w:t>Certificación: </w:t>
      </w:r>
      <w:r w:rsidRPr="00272E9F">
        <w:rPr>
          <w:color w:val="auto"/>
          <w:sz w:val="24"/>
          <w:szCs w:val="24"/>
          <w:highlight w:val="white"/>
        </w:rPr>
        <w:t xml:space="preserve">la organización emitirá un certificado de participación para cada comunicante. La certificación incluirá, en cualquier caso, el título del trabajo y la relación completa de autores según el orden de los mismos. </w:t>
      </w:r>
    </w:p>
    <w:p w:rsidR="006D2559" w:rsidRPr="00A6639B" w:rsidRDefault="006D2559">
      <w:pPr>
        <w:pStyle w:val="normal0"/>
        <w:numPr>
          <w:ilvl w:val="0"/>
          <w:numId w:val="1"/>
        </w:numPr>
        <w:spacing w:after="0"/>
        <w:ind w:hanging="360"/>
        <w:jc w:val="both"/>
        <w:rPr>
          <w:color w:val="auto"/>
          <w:sz w:val="24"/>
          <w:szCs w:val="24"/>
        </w:rPr>
      </w:pPr>
      <w:r w:rsidRPr="00A6639B">
        <w:rPr>
          <w:color w:val="auto"/>
          <w:sz w:val="24"/>
          <w:szCs w:val="24"/>
        </w:rPr>
        <w:t>Las salas contarán por defecto con ordenador y cañón para facilitar la presentación de las comunicaciones.</w:t>
      </w:r>
    </w:p>
    <w:p w:rsidR="006D2559" w:rsidRPr="00A6639B" w:rsidRDefault="006D2559">
      <w:pPr>
        <w:pStyle w:val="normal0"/>
        <w:spacing w:after="0"/>
        <w:ind w:left="284"/>
        <w:rPr>
          <w:color w:val="auto"/>
          <w:sz w:val="24"/>
          <w:szCs w:val="24"/>
        </w:rPr>
      </w:pPr>
    </w:p>
    <w:p w:rsidR="006D2559" w:rsidRDefault="006D2559">
      <w:pPr>
        <w:pStyle w:val="normal0"/>
        <w:spacing w:after="0"/>
        <w:ind w:left="284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PARTICIPACIÓN EN </w:t>
      </w:r>
      <w:smartTag w:uri="urn:schemas-microsoft-com:office:smarttags" w:element="PersonName">
        <w:smartTagPr>
          <w:attr w:name="ProductID" w:val="LA PUBLICACIÓN FINAL"/>
        </w:smartTagPr>
        <w:r>
          <w:rPr>
            <w:b/>
            <w:bCs/>
            <w:sz w:val="24"/>
            <w:szCs w:val="24"/>
          </w:rPr>
          <w:t>LA PUBLICACIÓN FINAL</w:t>
        </w:r>
      </w:smartTag>
      <w:r>
        <w:rPr>
          <w:b/>
          <w:bCs/>
          <w:sz w:val="24"/>
          <w:szCs w:val="24"/>
        </w:rPr>
        <w:t xml:space="preserve"> ELECTRÓNICA:</w:t>
      </w:r>
    </w:p>
    <w:p w:rsidR="006D2559" w:rsidRDefault="006D2559">
      <w:pPr>
        <w:pStyle w:val="normal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Tras la finalización del Congresos se recopilará en una publicación digital las comunicaciones y aportaciones de los ponentes que deseen compartir su experiencia. Si se desea solicitar participar en la misma, marque la casilla inferior.</w:t>
      </w:r>
    </w:p>
    <w:p w:rsidR="006D2559" w:rsidRDefault="006D2559" w:rsidP="002440A2">
      <w:pPr>
        <w:pStyle w:val="normal0"/>
        <w:numPr>
          <w:ilvl w:val="0"/>
          <w:numId w:val="3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Solicito que la comunicación aportada sea incluida en la publicación electrónica derivada del II Congreso Internacional de Innovación Educativa. He leído, conozco y acepto las normas de participación</w:t>
      </w:r>
    </w:p>
    <w:p w:rsidR="006D2559" w:rsidRDefault="006D2559">
      <w:pPr>
        <w:pStyle w:val="normal0"/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la presentación del trabajo se enviará esta solicitud, que incluye la propuesta </w:t>
      </w:r>
      <w:r w:rsidRPr="00272E9F">
        <w:rPr>
          <w:color w:val="auto"/>
          <w:sz w:val="24"/>
          <w:szCs w:val="24"/>
        </w:rPr>
        <w:t xml:space="preserve">completa de comunicación, al correo electrónico </w:t>
      </w:r>
      <w:r w:rsidRPr="00272E9F">
        <w:rPr>
          <w:b/>
          <w:bCs/>
          <w:color w:val="auto"/>
          <w:sz w:val="24"/>
          <w:szCs w:val="24"/>
        </w:rPr>
        <w:t>innovaeducar@aragon.es</w:t>
      </w:r>
      <w:r w:rsidRPr="00272E9F">
        <w:rPr>
          <w:color w:val="auto"/>
          <w:sz w:val="24"/>
          <w:szCs w:val="24"/>
        </w:rPr>
        <w:t xml:space="preserve"> en formato Word (.doc o .docx);</w:t>
      </w:r>
      <w:r>
        <w:rPr>
          <w:sz w:val="24"/>
          <w:szCs w:val="24"/>
        </w:rPr>
        <w:t xml:space="preserve"> si el documento tiene imágenes, subir el archivo en formato comprimido (con win zip) que incluya Word + carpeta con imágenes.</w:t>
      </w:r>
    </w:p>
    <w:p w:rsidR="006D2559" w:rsidRPr="002440A2" w:rsidRDefault="006D2559">
      <w:pPr>
        <w:pStyle w:val="normal0"/>
        <w:spacing w:after="0"/>
        <w:rPr>
          <w:color w:val="FF0000"/>
          <w:sz w:val="24"/>
          <w:szCs w:val="24"/>
        </w:rPr>
      </w:pPr>
      <w:bookmarkStart w:id="1" w:name="_30j0zll" w:colFirst="0" w:colLast="0"/>
      <w:bookmarkEnd w:id="1"/>
      <w:r>
        <w:rPr>
          <w:sz w:val="24"/>
          <w:szCs w:val="24"/>
        </w:rPr>
        <w:t>Las normas para esta publicación quedan recogidas en</w:t>
      </w:r>
      <w:r>
        <w:rPr>
          <w:i/>
          <w:iCs/>
          <w:sz w:val="24"/>
          <w:szCs w:val="24"/>
        </w:rPr>
        <w:t xml:space="preserve"> </w:t>
      </w:r>
      <w:hyperlink r:id="rId9" w:history="1">
        <w:r w:rsidRPr="00272E9F">
          <w:rPr>
            <w:rStyle w:val="Hyperlink"/>
            <w:rFonts w:cs="Calibri"/>
            <w:color w:val="FF3399"/>
            <w:sz w:val="24"/>
            <w:szCs w:val="24"/>
            <w:u w:val="none"/>
          </w:rPr>
          <w:t>https://congresoinnovacion.educa.aragon.es/comunicaciones/</w:t>
        </w:r>
      </w:hyperlink>
    </w:p>
    <w:p w:rsidR="006D2559" w:rsidRDefault="006D2559">
      <w:pPr>
        <w:pStyle w:val="normal0"/>
        <w:spacing w:after="0"/>
      </w:pPr>
    </w:p>
    <w:p w:rsidR="006D2559" w:rsidRDefault="006D2559">
      <w:pPr>
        <w:pStyle w:val="normal0"/>
        <w:spacing w:after="0"/>
      </w:pPr>
      <w:r>
        <w:t xml:space="preserve">AVISO SOBRE CONFIDENCIALIDAD </w:t>
      </w:r>
    </w:p>
    <w:p w:rsidR="006D2559" w:rsidRDefault="006D2559">
      <w:pPr>
        <w:pStyle w:val="normal0"/>
        <w:spacing w:after="0"/>
        <w:jc w:val="both"/>
      </w:pPr>
      <w:r>
        <w:t xml:space="preserve">En cumplimiento con </w:t>
      </w:r>
      <w:smartTag w:uri="urn:schemas-microsoft-com:office:smarttags" w:element="PersonName">
        <w:smartTagPr>
          <w:attr w:name="ProductID" w:val="la Ley Orgánica"/>
        </w:smartTagPr>
        <w:r>
          <w:t>la Ley Orgánica</w:t>
        </w:r>
      </w:smartTag>
      <w:r>
        <w:t xml:space="preserve"> 15/1999 de 13 de Diciembre de Protección de Datos de carácter Personal, el Departamento de Educación, Cultura y Deporte del Gobierno de Aragón informa que los datos personales, para facilitar la comunicación, son incluidos en ficheros informatizados de su titularidad, que será el único destinatario de dichos datos y que se tiene la posibilidad de ejercer los derechos de acceso, rectificación y oposición previstos en </w:t>
      </w:r>
      <w:smartTag w:uri="urn:schemas-microsoft-com:office:smarttags" w:element="PersonName">
        <w:smartTagPr>
          <w:attr w:name="ProductID" w:val="la LEY"/>
        </w:smartTagPr>
        <w:r>
          <w:t>la LEY</w:t>
        </w:r>
      </w:smartTag>
      <w:r>
        <w:t xml:space="preserve"> mediante correo electrónico dirigido a innovaeducar@aragon.es con la referencia Protección de Datos.</w:t>
      </w:r>
    </w:p>
    <w:p w:rsidR="006D2559" w:rsidRDefault="006D2559">
      <w:pPr>
        <w:pStyle w:val="normal0"/>
        <w:spacing w:after="0"/>
        <w:rPr>
          <w:b/>
          <w:bCs/>
          <w:sz w:val="28"/>
          <w:szCs w:val="28"/>
        </w:rPr>
      </w:pPr>
    </w:p>
    <w:p w:rsidR="006D2559" w:rsidRDefault="006D2559">
      <w:pPr>
        <w:pStyle w:val="normal0"/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PROPUESTA DE COMUNICACIÓN DE EXPERIENCIAS PROFESIONALES:</w:t>
      </w:r>
    </w:p>
    <w:p w:rsidR="006D2559" w:rsidRDefault="006D2559">
      <w:pPr>
        <w:pStyle w:val="normal0"/>
        <w:spacing w:after="0"/>
        <w:jc w:val="center"/>
        <w:rPr>
          <w:sz w:val="28"/>
          <w:szCs w:val="28"/>
        </w:rPr>
      </w:pPr>
    </w:p>
    <w:p w:rsidR="006D2559" w:rsidRDefault="006D2559">
      <w:pPr>
        <w:pStyle w:val="normal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Título: Ejemplo, Ejemplo, Ejemplo, Ejemplo</w:t>
      </w:r>
    </w:p>
    <w:p w:rsidR="006D2559" w:rsidRDefault="006D2559">
      <w:pPr>
        <w:pStyle w:val="normal0"/>
        <w:spacing w:after="0"/>
        <w:rPr>
          <w:rFonts w:ascii="Times New Roman" w:hAnsi="Times New Roman" w:cs="Times New Roman"/>
          <w:sz w:val="24"/>
          <w:szCs w:val="24"/>
        </w:rPr>
      </w:pPr>
    </w:p>
    <w:p w:rsidR="006D2559" w:rsidRDefault="006D2559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Nombre y  Apellidos, Autor 1</w:t>
      </w:r>
    </w:p>
    <w:p w:rsidR="006D2559" w:rsidRDefault="006D2559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Institución [Una línea máximo]</w:t>
      </w:r>
    </w:p>
    <w:p w:rsidR="006D2559" w:rsidRDefault="006D2559"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2559" w:rsidRDefault="006D2559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Nombre y  Apellidos, Autor 2</w:t>
      </w:r>
    </w:p>
    <w:p w:rsidR="006D2559" w:rsidRDefault="006D2559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Institución [Una línea máximo]</w:t>
      </w:r>
    </w:p>
    <w:p w:rsidR="006D2559" w:rsidRDefault="006D2559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</w:p>
    <w:p w:rsidR="006D2559" w:rsidRDefault="006D2559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Nombre y  Apellidos, Autor 3</w:t>
      </w:r>
    </w:p>
    <w:p w:rsidR="006D2559" w:rsidRDefault="006D2559">
      <w:pPr>
        <w:pStyle w:val="normal0"/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Institución [Una línea máximo]</w:t>
      </w:r>
    </w:p>
    <w:p w:rsidR="006D2559" w:rsidRDefault="006D2559">
      <w:pPr>
        <w:pStyle w:val="normal0"/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D2559" w:rsidRDefault="006D2559">
      <w:pPr>
        <w:pStyle w:val="normal0"/>
        <w:spacing w:after="1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Resumen</w:t>
      </w:r>
    </w:p>
    <w:p w:rsidR="006D2559" w:rsidRDefault="006D2559">
      <w:pPr>
        <w:pStyle w:val="normal0"/>
        <w:spacing w:after="120"/>
        <w:jc w:val="both"/>
        <w:rPr>
          <w:rFonts w:ascii="Times New Roman" w:hAnsi="Times New Roman" w:cs="Times New Roman"/>
          <w:color w:val="33333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[En castellano… Entre 150-300 palabras]</w:t>
      </w:r>
    </w:p>
    <w:p w:rsidR="006D2559" w:rsidRDefault="006D2559">
      <w:pPr>
        <w:pStyle w:val="normal0"/>
        <w:spacing w:after="0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6D2559" w:rsidRDefault="006D2559">
      <w:pPr>
        <w:pStyle w:val="normal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Palabras clave</w:t>
      </w:r>
      <w:r>
        <w:rPr>
          <w:rFonts w:ascii="Times New Roman" w:hAnsi="Times New Roman" w:cs="Times New Roman"/>
          <w:sz w:val="24"/>
          <w:szCs w:val="24"/>
        </w:rPr>
        <w:t xml:space="preserve">: [Entre tres y cinco palabras separadas por comas]. </w:t>
      </w:r>
    </w:p>
    <w:p w:rsidR="006D2559" w:rsidRDefault="006D2559">
      <w:pPr>
        <w:pStyle w:val="normal0"/>
        <w:spacing w:after="0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6D2559" w:rsidRDefault="006D2559">
      <w:pPr>
        <w:pStyle w:val="normal0"/>
        <w:spacing w:after="0"/>
        <w:ind w:left="284" w:firstLine="424"/>
        <w:jc w:val="both"/>
        <w:rPr>
          <w:rFonts w:ascii="Times New Roman" w:hAnsi="Times New Roman" w:cs="Times New Roman"/>
          <w:sz w:val="24"/>
          <w:szCs w:val="24"/>
        </w:rPr>
      </w:pPr>
    </w:p>
    <w:p w:rsidR="006D2559" w:rsidRDefault="006D255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Texto en formato Times New Roman 12, Espaciado 1,5. Sin tabulaciones ni sangrías. Formato Párrafo, espaciado posterior 6 pto. Extensión máxima: 5.000 palabras (incluidas referencias, títulos, y notas de gráficos e imágenes).</w:t>
      </w:r>
    </w:p>
    <w:p w:rsidR="006D2559" w:rsidRDefault="006D255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El cuerpo del texto se presentará dividido en apartados numerados en caracteres árabes, empezando por el 1 (seguido de punto y un espacio) y dichos apartados serán:</w:t>
      </w:r>
    </w:p>
    <w:p w:rsidR="006D2559" w:rsidRDefault="006D255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Presentación </w:t>
      </w:r>
    </w:p>
    <w:p w:rsidR="006D2559" w:rsidRDefault="006D255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Objetivos</w:t>
      </w:r>
    </w:p>
    <w:p w:rsidR="006D2559" w:rsidRDefault="006D255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Contextos de aplicación</w:t>
      </w:r>
    </w:p>
    <w:p w:rsidR="006D2559" w:rsidRDefault="006D255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4. Aplicación y resultados </w:t>
      </w:r>
    </w:p>
    <w:p w:rsidR="006D2559" w:rsidRDefault="006D255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5. Conclusiones </w:t>
      </w:r>
    </w:p>
    <w:p w:rsidR="006D2559" w:rsidRDefault="006D255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6. Referencias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2559" w:rsidRDefault="006D255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 Si hubiera otros apartados dentro de alguno de estos, se numerarían como se muestra en el ejemplo, alineados a la izquierda (sin tabulación o sangría), en negrita:</w:t>
      </w:r>
    </w:p>
    <w:p w:rsidR="006D2559" w:rsidRDefault="006D255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Aplicación y resultados</w:t>
      </w:r>
    </w:p>
    <w:p w:rsidR="006D2559" w:rsidRDefault="006D255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4.1. Aplicación en Infantil</w:t>
      </w:r>
    </w:p>
    <w:p w:rsidR="006D2559" w:rsidRDefault="006D2559">
      <w:pPr>
        <w:pStyle w:val="normal0"/>
        <w:spacing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4.2. Aplicación en Primaria</w:t>
      </w:r>
    </w:p>
    <w:p w:rsidR="006D2559" w:rsidRPr="00A56838" w:rsidRDefault="006D2559" w:rsidP="00A56838">
      <w:pPr>
        <w:pStyle w:val="normal0"/>
        <w:spacing w:after="120"/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A56838">
        <w:rPr>
          <w:rFonts w:ascii="Times New Roman" w:hAnsi="Times New Roman" w:cs="Times New Roman"/>
          <w:b/>
          <w:bCs/>
          <w:sz w:val="24"/>
          <w:szCs w:val="24"/>
        </w:rPr>
        <w:t xml:space="preserve">- Elementos gráficos: </w:t>
      </w:r>
    </w:p>
    <w:p w:rsidR="006D2559" w:rsidRDefault="006D2559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figuras (ilustraciones, esquemas, fotografías, gráficos, etc.) se insertarán en el archivo y estarán en formato .jpg (para saber dónde han de ubicarse exactamente en el texto). El autor deberá aportar en una carpeta aparte las imágenes (en formato .jpg) y numeradas por orden de aparición en el texto. Calidad mínima de imágenes 300 ppp.</w:t>
      </w:r>
    </w:p>
    <w:p w:rsidR="006D2559" w:rsidRDefault="006D2559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fotografías o ilustraciones han de ser creación del autor. Si dichas fotografías o ilustraciones cuentan con derechos de autor, se indicará cuáles son y cuál es el representante legal de los mismos.  </w:t>
      </w:r>
    </w:p>
    <w:p w:rsidR="006D2559" w:rsidRDefault="006D2559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figuras y tablas aparecerán fuera del cuerpo del texto, centradas y con el título en Times New Roman 10, en la parte inferior también centrada. Figuras y tablas se numerarán de forma independiente. Después del título siempre se citará la fuente. </w:t>
      </w:r>
    </w:p>
    <w:p w:rsidR="006D2559" w:rsidRDefault="006D2559">
      <w:pPr>
        <w:pStyle w:val="normal0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6D2559" w:rsidRDefault="006D2559">
      <w:pPr>
        <w:pStyle w:val="normal0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Ejemplo:</w:t>
      </w:r>
    </w:p>
    <w:p w:rsidR="006D2559" w:rsidRDefault="006D2559" w:rsidP="00A56838">
      <w:pPr>
        <w:pStyle w:val="normal0"/>
        <w:spacing w:after="0"/>
        <w:ind w:left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D2559" w:rsidRDefault="006D2559" w:rsidP="00A56838">
      <w:pPr>
        <w:pStyle w:val="normal0"/>
        <w:spacing w:after="0"/>
        <w:ind w:left="284"/>
      </w:pPr>
      <w:r>
        <w:rPr>
          <w:noProof/>
        </w:rPr>
        <w:pict>
          <v:shape id="image14.png" o:spid="_x0000_i1036" type="#_x0000_t75" style="width:362.25pt;height:197.25pt;visibility:visible">
            <v:imagedata r:id="rId10" o:title=""/>
          </v:shape>
        </w:pict>
      </w:r>
    </w:p>
    <w:p w:rsidR="006D2559" w:rsidRDefault="006D2559">
      <w:pPr>
        <w:pStyle w:val="normal0"/>
        <w:spacing w:before="240" w:after="240"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Figura 1.   Características de los valores.  Fuente: elaboración propia</w:t>
      </w:r>
    </w:p>
    <w:p w:rsidR="006D2559" w:rsidRDefault="006D2559">
      <w:pPr>
        <w:pStyle w:val="normal0"/>
        <w:spacing w:after="0"/>
        <w:ind w:left="284"/>
        <w:rPr>
          <w:rFonts w:ascii="Times New Roman" w:hAnsi="Times New Roman" w:cs="Times New Roman"/>
          <w:sz w:val="24"/>
          <w:szCs w:val="24"/>
        </w:rPr>
      </w:pPr>
    </w:p>
    <w:tbl>
      <w:tblPr>
        <w:tblW w:w="594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/>
      </w:tblPr>
      <w:tblGrid>
        <w:gridCol w:w="1721"/>
        <w:gridCol w:w="2239"/>
        <w:gridCol w:w="1980"/>
      </w:tblGrid>
      <w:tr w:rsidR="006D2559">
        <w:trPr>
          <w:jc w:val="center"/>
        </w:trPr>
        <w:tc>
          <w:tcPr>
            <w:tcW w:w="1721" w:type="dxa"/>
          </w:tcPr>
          <w:p w:rsidR="006D2559" w:rsidRPr="00532670" w:rsidRDefault="006D2559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Nivel</w:t>
            </w:r>
          </w:p>
        </w:tc>
        <w:tc>
          <w:tcPr>
            <w:tcW w:w="2239" w:type="dxa"/>
          </w:tcPr>
          <w:p w:rsidR="006D2559" w:rsidRPr="00532670" w:rsidRDefault="006D2559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Número de alumnos</w:t>
            </w:r>
          </w:p>
        </w:tc>
        <w:tc>
          <w:tcPr>
            <w:tcW w:w="1980" w:type="dxa"/>
          </w:tcPr>
          <w:p w:rsidR="006D2559" w:rsidRPr="00532670" w:rsidRDefault="006D2559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Número de sesiones</w:t>
            </w:r>
          </w:p>
        </w:tc>
      </w:tr>
      <w:tr w:rsidR="006D2559">
        <w:trPr>
          <w:jc w:val="center"/>
        </w:trPr>
        <w:tc>
          <w:tcPr>
            <w:tcW w:w="1721" w:type="dxa"/>
          </w:tcPr>
          <w:p w:rsidR="006D2559" w:rsidRPr="00532670" w:rsidRDefault="006D2559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Infantil</w:t>
            </w:r>
          </w:p>
        </w:tc>
        <w:tc>
          <w:tcPr>
            <w:tcW w:w="2239" w:type="dxa"/>
          </w:tcPr>
          <w:p w:rsidR="006D2559" w:rsidRPr="00532670" w:rsidRDefault="006D2559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43</w:t>
            </w:r>
          </w:p>
        </w:tc>
        <w:tc>
          <w:tcPr>
            <w:tcW w:w="1980" w:type="dxa"/>
          </w:tcPr>
          <w:p w:rsidR="006D2559" w:rsidRPr="00532670" w:rsidRDefault="006D2559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</w:tr>
      <w:tr w:rsidR="006D2559">
        <w:trPr>
          <w:jc w:val="center"/>
        </w:trPr>
        <w:tc>
          <w:tcPr>
            <w:tcW w:w="1721" w:type="dxa"/>
          </w:tcPr>
          <w:p w:rsidR="006D2559" w:rsidRPr="00532670" w:rsidRDefault="006D2559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Primaria</w:t>
            </w:r>
          </w:p>
        </w:tc>
        <w:tc>
          <w:tcPr>
            <w:tcW w:w="2239" w:type="dxa"/>
          </w:tcPr>
          <w:p w:rsidR="006D2559" w:rsidRPr="00532670" w:rsidRDefault="006D2559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  <w:tc>
          <w:tcPr>
            <w:tcW w:w="1980" w:type="dxa"/>
          </w:tcPr>
          <w:p w:rsidR="006D2559" w:rsidRPr="00532670" w:rsidRDefault="006D2559" w:rsidP="00532670">
            <w:pPr>
              <w:pStyle w:val="normal0"/>
              <w:spacing w:after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32670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</w:tr>
    </w:tbl>
    <w:p w:rsidR="006D2559" w:rsidRDefault="006D2559">
      <w:pPr>
        <w:pStyle w:val="normal0"/>
        <w:spacing w:after="0"/>
        <w:ind w:left="284"/>
        <w:jc w:val="center"/>
        <w:rPr>
          <w:rFonts w:ascii="Times New Roman" w:hAnsi="Times New Roman" w:cs="Times New Roman"/>
          <w:sz w:val="24"/>
          <w:szCs w:val="24"/>
        </w:rPr>
      </w:pPr>
    </w:p>
    <w:p w:rsidR="006D2559" w:rsidRDefault="006D2559">
      <w:pPr>
        <w:pStyle w:val="normal0"/>
        <w:spacing w:after="0"/>
        <w:ind w:left="284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Tabla 1. Número de alumnos implicados y sesiones realizadas</w:t>
      </w:r>
    </w:p>
    <w:p w:rsidR="006D2559" w:rsidRDefault="006D2559">
      <w:pPr>
        <w:pStyle w:val="normal0"/>
        <w:spacing w:after="0"/>
        <w:ind w:left="284"/>
        <w:jc w:val="center"/>
        <w:rPr>
          <w:rFonts w:ascii="Times New Roman" w:hAnsi="Times New Roman" w:cs="Times New Roman"/>
          <w:sz w:val="20"/>
          <w:szCs w:val="20"/>
        </w:rPr>
      </w:pPr>
    </w:p>
    <w:p w:rsidR="006D2559" w:rsidRDefault="006D2559">
      <w:pPr>
        <w:pStyle w:val="normal0"/>
        <w:spacing w:after="0"/>
        <w:ind w:left="284"/>
        <w:jc w:val="center"/>
        <w:rPr>
          <w:rFonts w:ascii="Times New Roman" w:hAnsi="Times New Roman" w:cs="Times New Roman"/>
          <w:sz w:val="20"/>
          <w:szCs w:val="20"/>
        </w:rPr>
      </w:pPr>
    </w:p>
    <w:p w:rsidR="006D2559" w:rsidRDefault="006D2559">
      <w:pPr>
        <w:pStyle w:val="normal0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D2559" w:rsidRPr="00A56838" w:rsidRDefault="006D2559">
      <w:pPr>
        <w:pStyle w:val="normal0"/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6838">
        <w:rPr>
          <w:rFonts w:ascii="Times New Roman" w:hAnsi="Times New Roman" w:cs="Times New Roman"/>
          <w:b/>
          <w:bCs/>
          <w:sz w:val="24"/>
          <w:szCs w:val="24"/>
        </w:rPr>
        <w:t xml:space="preserve">- Citas y notas: </w:t>
      </w:r>
    </w:p>
    <w:p w:rsidR="006D2559" w:rsidRDefault="006D2559">
      <w:pPr>
        <w:pStyle w:val="normal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notas irán a pie de página del artículo con interlineado sencillo, en Times New Roman 10.</w:t>
      </w:r>
    </w:p>
    <w:p w:rsidR="006D2559" w:rsidRDefault="006D2559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referencias bibliográficas seguirán el siguiente sistema: dentro del texto, indicando entre paréntesis apellido del autor y año. Ejemplo: (Pérez, 2015) Si hay una cita textual también se incluye la página. Ejemplo: (Pérez, 2015: 101). </w:t>
      </w:r>
    </w:p>
    <w:p w:rsidR="006D2559" w:rsidRDefault="006D2559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citas breves textuales irán dentro del texto entre comillas. Si son más extensas, aparecerán en un párrafo aparte, en Times New Roman 10, con un sangrado de 1,5 e interlineado sencillo. </w:t>
      </w:r>
    </w:p>
    <w:p w:rsidR="006D2559" w:rsidRPr="00A56838" w:rsidRDefault="006D2559">
      <w:pPr>
        <w:pStyle w:val="normal0"/>
        <w:spacing w:before="120" w:after="12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6838">
        <w:rPr>
          <w:rFonts w:ascii="Times New Roman" w:hAnsi="Times New Roman" w:cs="Times New Roman"/>
          <w:b/>
          <w:bCs/>
          <w:sz w:val="24"/>
          <w:szCs w:val="24"/>
        </w:rPr>
        <w:t xml:space="preserve">- Referencias: </w:t>
      </w:r>
    </w:p>
    <w:p w:rsidR="006D2559" w:rsidRDefault="006D2559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Las referencias bibliográficas citadas irán al final del texto, en el apartado de </w:t>
      </w:r>
      <w:r>
        <w:rPr>
          <w:rFonts w:ascii="Times New Roman" w:hAnsi="Times New Roman" w:cs="Times New Roman"/>
          <w:i/>
          <w:iCs/>
          <w:sz w:val="24"/>
          <w:szCs w:val="24"/>
        </w:rPr>
        <w:t>Referencias,</w:t>
      </w:r>
      <w:r>
        <w:rPr>
          <w:rFonts w:ascii="Times New Roman" w:hAnsi="Times New Roman" w:cs="Times New Roman"/>
          <w:sz w:val="24"/>
          <w:szCs w:val="24"/>
        </w:rPr>
        <w:t xml:space="preserve"> ordenadas alfabéticamente siguiendo el siguiente sistema:</w:t>
      </w:r>
    </w:p>
    <w:p w:rsidR="006D2559" w:rsidRDefault="006D2559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Primer apellido del autor o autores, inicial-es del nombre. Año de publicación entre paréntesis. Título de la obra en cursiva. Ciudad de la edición: nombre de la editorial. </w:t>
      </w:r>
    </w:p>
    <w:p w:rsidR="006D2559" w:rsidRDefault="006D2559">
      <w:pPr>
        <w:pStyle w:val="normal0"/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Ejemplo: </w:t>
      </w:r>
    </w:p>
    <w:p w:rsidR="006D2559" w:rsidRDefault="006D2559">
      <w:pPr>
        <w:pStyle w:val="normal0"/>
        <w:spacing w:after="12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Bernal, J. L. (2012). </w:t>
      </w:r>
      <w:r>
        <w:rPr>
          <w:rFonts w:ascii="Times New Roman" w:hAnsi="Times New Roman" w:cs="Times New Roman"/>
          <w:i/>
          <w:iCs/>
          <w:sz w:val="24"/>
          <w:szCs w:val="24"/>
        </w:rPr>
        <w:t>Las competencias docentes</w:t>
      </w:r>
      <w:r>
        <w:rPr>
          <w:rFonts w:ascii="Times New Roman" w:hAnsi="Times New Roman" w:cs="Times New Roman"/>
          <w:sz w:val="24"/>
          <w:szCs w:val="24"/>
        </w:rPr>
        <w:t>. Madrid: Síntesis.</w:t>
      </w:r>
    </w:p>
    <w:p w:rsidR="006D2559" w:rsidRDefault="006D2559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 se trata de un artículo de revista:</w:t>
      </w:r>
    </w:p>
    <w:p w:rsidR="006D2559" w:rsidRDefault="006D2559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Primer apellido del autor o autores, inicial del nombre. Año de publicación entre paréntesis. Título del artículo. Título de la revista en cursiva, número de la revista, páginas.</w:t>
      </w:r>
    </w:p>
    <w:p w:rsidR="006D2559" w:rsidRDefault="006D2559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:rsidR="006D2559" w:rsidRDefault="006D2559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Monereo, C. y Pozo, J. I. (2001). Competencias para sobrevivir en el siglo XXI. </w:t>
      </w:r>
      <w:r>
        <w:rPr>
          <w:rFonts w:ascii="Times New Roman" w:hAnsi="Times New Roman" w:cs="Times New Roman"/>
          <w:i/>
          <w:iCs/>
          <w:sz w:val="24"/>
          <w:szCs w:val="24"/>
        </w:rPr>
        <w:t>Cuadernos de Pedagogía</w:t>
      </w:r>
      <w:r>
        <w:rPr>
          <w:rFonts w:ascii="Times New Roman" w:hAnsi="Times New Roman" w:cs="Times New Roman"/>
          <w:sz w:val="24"/>
          <w:szCs w:val="24"/>
        </w:rPr>
        <w:t>, 298, 50-55.</w:t>
      </w:r>
    </w:p>
    <w:p w:rsidR="006D2559" w:rsidRDefault="006D2559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referencias extraídas de internet:</w:t>
      </w:r>
    </w:p>
    <w:p w:rsidR="006D2559" w:rsidRDefault="006D2559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la forma anteriormente expuesta según se trate de un libro o artículo, añadimos Recuperado el (día, mes y año) de: dirección web (URL).</w:t>
      </w:r>
    </w:p>
    <w:p w:rsidR="006D2559" w:rsidRDefault="006D2559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Ejemplo:</w:t>
      </w:r>
    </w:p>
    <w:p w:rsidR="006D2559" w:rsidRDefault="006D2559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  <w:bookmarkStart w:id="2" w:name="_1fob9te" w:colFirst="0" w:colLast="0"/>
      <w:bookmarkEnd w:id="2"/>
      <w:r>
        <w:rPr>
          <w:rFonts w:ascii="Times New Roman" w:hAnsi="Times New Roman" w:cs="Times New Roman"/>
          <w:sz w:val="24"/>
          <w:szCs w:val="24"/>
        </w:rPr>
        <w:t xml:space="preserve">De </w:t>
      </w:r>
      <w:smartTag w:uri="urn:schemas-microsoft-com:office:smarttags" w:element="PersonName">
        <w:smartTagPr>
          <w:attr w:name="ProductID" w:val="la Orden"/>
        </w:smartTagPr>
        <w:r>
          <w:rPr>
            <w:rFonts w:ascii="Times New Roman" w:hAnsi="Times New Roman" w:cs="Times New Roman"/>
            <w:sz w:val="24"/>
            <w:szCs w:val="24"/>
          </w:rPr>
          <w:t>la Orden</w:t>
        </w:r>
      </w:smartTag>
      <w:r>
        <w:rPr>
          <w:rFonts w:ascii="Times New Roman" w:hAnsi="Times New Roman" w:cs="Times New Roman"/>
          <w:sz w:val="24"/>
          <w:szCs w:val="24"/>
        </w:rPr>
        <w:t xml:space="preserve">, A. (2011). El problema de las competencias en la educación general. Bordón, 63 (1), 47-61. Recuperado el 22 Octubre, 2017 de: </w:t>
      </w:r>
      <w:hyperlink r:id="rId11">
        <w:r>
          <w:rPr>
            <w:rFonts w:ascii="Times New Roman" w:hAnsi="Times New Roman" w:cs="Times New Roman"/>
            <w:sz w:val="24"/>
            <w:szCs w:val="24"/>
          </w:rPr>
          <w:t>https://dialnet.unirioja.es/servlet/articulo?codigo=3601021</w:t>
        </w:r>
      </w:hyperlink>
    </w:p>
    <w:p w:rsidR="006D2559" w:rsidRDefault="006D2559">
      <w:pPr>
        <w:pStyle w:val="normal0"/>
        <w:spacing w:before="120" w:after="120"/>
        <w:jc w:val="both"/>
        <w:rPr>
          <w:rFonts w:ascii="Times New Roman" w:hAnsi="Times New Roman" w:cs="Times New Roman"/>
          <w:sz w:val="24"/>
          <w:szCs w:val="24"/>
        </w:rPr>
      </w:pPr>
    </w:p>
    <w:sectPr w:rsidR="006D2559" w:rsidSect="0021343F">
      <w:headerReference w:type="default" r:id="rId12"/>
      <w:footerReference w:type="default" r:id="rId13"/>
      <w:pgSz w:w="11906" w:h="16838"/>
      <w:pgMar w:top="1797" w:right="1701" w:bottom="719" w:left="1701" w:header="0" w:footer="246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2559" w:rsidRDefault="006D2559" w:rsidP="00CB6459">
      <w:pPr>
        <w:spacing w:after="0" w:line="240" w:lineRule="auto"/>
      </w:pPr>
      <w:r>
        <w:separator/>
      </w:r>
    </w:p>
  </w:endnote>
  <w:endnote w:type="continuationSeparator" w:id="0">
    <w:p w:rsidR="006D2559" w:rsidRDefault="006D2559" w:rsidP="00CB64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559" w:rsidRDefault="006D2559">
    <w:pPr>
      <w:pStyle w:val="normal0"/>
      <w:jc w:val="right"/>
    </w:pPr>
    <w:fldSimple w:instr="PAGE">
      <w:r>
        <w:rPr>
          <w:noProof/>
        </w:rPr>
        <w:t>1</w:t>
      </w:r>
    </w:fldSimple>
  </w:p>
  <w:p w:rsidR="006D2559" w:rsidRDefault="006D2559">
    <w:pPr>
      <w:pStyle w:val="normal0"/>
      <w:ind w:right="360"/>
      <w:jc w:val="center"/>
    </w:pPr>
  </w:p>
  <w:p w:rsidR="006D2559" w:rsidRDefault="006D2559">
    <w:pPr>
      <w:pStyle w:val="normal0"/>
      <w:spacing w:after="38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2559" w:rsidRDefault="006D2559" w:rsidP="00CB6459">
      <w:pPr>
        <w:spacing w:after="0" w:line="240" w:lineRule="auto"/>
      </w:pPr>
      <w:r>
        <w:separator/>
      </w:r>
    </w:p>
  </w:footnote>
  <w:footnote w:type="continuationSeparator" w:id="0">
    <w:p w:rsidR="006D2559" w:rsidRDefault="006D2559" w:rsidP="00CB64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D2559" w:rsidRDefault="006D2559">
    <w:pPr>
      <w:pStyle w:val="normal0"/>
      <w:spacing w:before="708"/>
      <w:jc w:val="right"/>
      <w:rPr>
        <w:sz w:val="32"/>
        <w:szCs w:val="32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n 3" o:spid="_x0000_s2051" type="#_x0000_t75" style="position:absolute;left:0;text-align:left;margin-left:363.85pt;margin-top:7.9pt;width:65.2pt;height:57.85pt;z-index:251658240;visibility:visible">
          <v:imagedata r:id="rId1" o:title=""/>
        </v:shape>
      </w:pict>
    </w:r>
    <w:r>
      <w:rPr>
        <w:noProof/>
      </w:rPr>
      <w:pict>
        <v:shape id="image02.png" o:spid="_x0000_s2052" type="#_x0000_t75" style="position:absolute;left:0;text-align:left;margin-left:0;margin-top:8.85pt;width:108pt;height:44.6pt;z-index:251657216;visibility:visible;mso-position-horizontal-relative:margin">
          <v:imagedata r:id="rId2" o:title=""/>
          <w10:wrap anchorx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821.25pt;height:684.75pt;visibility:visible" o:bullet="t">
        <v:imagedata r:id="rId1" o:title=""/>
      </v:shape>
    </w:pict>
  </w:numPicBullet>
  <w:abstractNum w:abstractNumId="0">
    <w:nsid w:val="0D5C2AFF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1">
    <w:nsid w:val="26233B67"/>
    <w:multiLevelType w:val="multilevel"/>
    <w:tmpl w:val="FFFFFFFF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Times New Roman" w:hAnsi="Arial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Times New Roman" w:hAnsi="Arial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Times New Roman" w:hAnsi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Times New Roman" w:hAnsi="Arial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Times New Roman" w:hAnsi="Arial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Times New Roman" w:hAnsi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Times New Roman" w:hAnsi="Arial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Times New Roman" w:hAnsi="Arial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Times New Roman" w:hAnsi="Arial"/>
        <w:vertAlign w:val="baseline"/>
      </w:rPr>
    </w:lvl>
  </w:abstractNum>
  <w:abstractNum w:abstractNumId="2">
    <w:nsid w:val="75156641"/>
    <w:multiLevelType w:val="hybridMultilevel"/>
    <w:tmpl w:val="13B2F2E2"/>
    <w:lvl w:ilvl="0" w:tplc="5646323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550EC7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6E0CE3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166AD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C42DB9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A1C854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BE402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D88AF1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432C07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isplayBackgroundShape/>
  <w:embedSystemFonts/>
  <w:defaultTabStop w:val="720"/>
  <w:hyphenationZone w:val="425"/>
  <w:doNotHyphenateCaps/>
  <w:characterSpacingControl w:val="doNotCompress"/>
  <w:doNotValidateAgainstSchema/>
  <w:doNotDemarcateInvalidXml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B6459"/>
    <w:rsid w:val="00060A07"/>
    <w:rsid w:val="00166546"/>
    <w:rsid w:val="0021343F"/>
    <w:rsid w:val="00230375"/>
    <w:rsid w:val="002440A2"/>
    <w:rsid w:val="002600BB"/>
    <w:rsid w:val="00272E9F"/>
    <w:rsid w:val="002A203B"/>
    <w:rsid w:val="002F55F8"/>
    <w:rsid w:val="0032135F"/>
    <w:rsid w:val="003B05B6"/>
    <w:rsid w:val="004112C5"/>
    <w:rsid w:val="004458FB"/>
    <w:rsid w:val="004755E2"/>
    <w:rsid w:val="004F417B"/>
    <w:rsid w:val="00532670"/>
    <w:rsid w:val="0053493E"/>
    <w:rsid w:val="00542707"/>
    <w:rsid w:val="006236A5"/>
    <w:rsid w:val="006D2559"/>
    <w:rsid w:val="007020D3"/>
    <w:rsid w:val="007441CC"/>
    <w:rsid w:val="00790ED6"/>
    <w:rsid w:val="007A15E0"/>
    <w:rsid w:val="008265BD"/>
    <w:rsid w:val="00872854"/>
    <w:rsid w:val="008D124C"/>
    <w:rsid w:val="008D6CA3"/>
    <w:rsid w:val="00916BBD"/>
    <w:rsid w:val="009C60EC"/>
    <w:rsid w:val="009D2FE3"/>
    <w:rsid w:val="00A5233A"/>
    <w:rsid w:val="00A56838"/>
    <w:rsid w:val="00A6639B"/>
    <w:rsid w:val="00AD7D66"/>
    <w:rsid w:val="00C10228"/>
    <w:rsid w:val="00C5392F"/>
    <w:rsid w:val="00C73583"/>
    <w:rsid w:val="00C81BC1"/>
    <w:rsid w:val="00CB6459"/>
    <w:rsid w:val="00CC4484"/>
    <w:rsid w:val="00D120FF"/>
    <w:rsid w:val="00D14922"/>
    <w:rsid w:val="00D94E91"/>
    <w:rsid w:val="00DC15FF"/>
    <w:rsid w:val="00DC16A0"/>
    <w:rsid w:val="00E15920"/>
    <w:rsid w:val="00EC7611"/>
    <w:rsid w:val="00ED3A13"/>
    <w:rsid w:val="00F329DF"/>
    <w:rsid w:val="00F86D7D"/>
    <w:rsid w:val="00F958F4"/>
    <w:rsid w:val="00FC1917"/>
    <w:rsid w:val="00FD1D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2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5B6"/>
    <w:pPr>
      <w:widowControl w:val="0"/>
      <w:spacing w:after="200" w:line="276" w:lineRule="auto"/>
    </w:pPr>
    <w:rPr>
      <w:color w:val="000000"/>
    </w:rPr>
  </w:style>
  <w:style w:type="paragraph" w:styleId="Heading1">
    <w:name w:val="heading 1"/>
    <w:basedOn w:val="normal0"/>
    <w:next w:val="normal0"/>
    <w:link w:val="Heading1Char"/>
    <w:uiPriority w:val="99"/>
    <w:qFormat/>
    <w:rsid w:val="00CB6459"/>
    <w:pPr>
      <w:keepNext/>
      <w:keepLines/>
      <w:spacing w:before="480" w:after="120"/>
      <w:outlineLvl w:val="0"/>
    </w:pPr>
    <w:rPr>
      <w:b/>
      <w:bCs/>
      <w:sz w:val="48"/>
      <w:szCs w:val="48"/>
    </w:rPr>
  </w:style>
  <w:style w:type="paragraph" w:styleId="Heading2">
    <w:name w:val="heading 2"/>
    <w:basedOn w:val="normal0"/>
    <w:next w:val="normal0"/>
    <w:link w:val="Heading2Char"/>
    <w:uiPriority w:val="99"/>
    <w:qFormat/>
    <w:rsid w:val="00CB6459"/>
    <w:pPr>
      <w:keepNext/>
      <w:keepLines/>
      <w:spacing w:before="360" w:after="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0"/>
    <w:next w:val="normal0"/>
    <w:link w:val="Heading3Char"/>
    <w:uiPriority w:val="99"/>
    <w:qFormat/>
    <w:rsid w:val="00CB6459"/>
    <w:pPr>
      <w:keepNext/>
      <w:keepLines/>
      <w:spacing w:before="280" w:after="80"/>
      <w:outlineLvl w:val="2"/>
    </w:pPr>
    <w:rPr>
      <w:b/>
      <w:bCs/>
      <w:sz w:val="28"/>
      <w:szCs w:val="28"/>
    </w:rPr>
  </w:style>
  <w:style w:type="paragraph" w:styleId="Heading4">
    <w:name w:val="heading 4"/>
    <w:basedOn w:val="normal0"/>
    <w:next w:val="normal0"/>
    <w:link w:val="Heading4Char"/>
    <w:uiPriority w:val="99"/>
    <w:qFormat/>
    <w:rsid w:val="00CB6459"/>
    <w:pPr>
      <w:keepNext/>
      <w:keepLines/>
      <w:spacing w:before="240" w:after="40"/>
      <w:outlineLvl w:val="3"/>
    </w:pPr>
    <w:rPr>
      <w:b/>
      <w:bCs/>
      <w:sz w:val="24"/>
      <w:szCs w:val="24"/>
    </w:rPr>
  </w:style>
  <w:style w:type="paragraph" w:styleId="Heading5">
    <w:name w:val="heading 5"/>
    <w:basedOn w:val="normal0"/>
    <w:next w:val="normal0"/>
    <w:link w:val="Heading5Char"/>
    <w:uiPriority w:val="99"/>
    <w:qFormat/>
    <w:rsid w:val="00CB6459"/>
    <w:pPr>
      <w:keepNext/>
      <w:keepLines/>
      <w:spacing w:before="220" w:after="40"/>
      <w:outlineLvl w:val="4"/>
    </w:pPr>
    <w:rPr>
      <w:b/>
      <w:bCs/>
    </w:rPr>
  </w:style>
  <w:style w:type="paragraph" w:styleId="Heading6">
    <w:name w:val="heading 6"/>
    <w:basedOn w:val="normal0"/>
    <w:next w:val="normal0"/>
    <w:link w:val="Heading6Char"/>
    <w:uiPriority w:val="99"/>
    <w:qFormat/>
    <w:rsid w:val="00CB6459"/>
    <w:pPr>
      <w:keepNext/>
      <w:keepLines/>
      <w:spacing w:before="200" w:after="40"/>
      <w:outlineLvl w:val="5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958F4"/>
    <w:rPr>
      <w:rFonts w:ascii="Cambria" w:hAnsi="Cambria" w:cs="Cambria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958F4"/>
    <w:rPr>
      <w:rFonts w:ascii="Cambria" w:hAnsi="Cambria" w:cs="Cambria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F958F4"/>
    <w:rPr>
      <w:rFonts w:ascii="Cambria" w:hAnsi="Cambria" w:cs="Cambria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sid w:val="00F958F4"/>
    <w:rPr>
      <w:rFonts w:ascii="Calibri" w:hAnsi="Calibri" w:cs="Calibri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9"/>
    <w:semiHidden/>
    <w:locked/>
    <w:rsid w:val="00F958F4"/>
    <w:rPr>
      <w:rFonts w:ascii="Calibri" w:hAnsi="Calibri" w:cs="Calibri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semiHidden/>
    <w:locked/>
    <w:rsid w:val="00F958F4"/>
    <w:rPr>
      <w:rFonts w:ascii="Calibri" w:hAnsi="Calibri" w:cs="Calibri"/>
      <w:b/>
      <w:bCs/>
      <w:color w:val="000000"/>
    </w:rPr>
  </w:style>
  <w:style w:type="paragraph" w:customStyle="1" w:styleId="normal0">
    <w:name w:val="normal"/>
    <w:uiPriority w:val="99"/>
    <w:rsid w:val="00CB6459"/>
    <w:pPr>
      <w:widowControl w:val="0"/>
      <w:spacing w:after="200" w:line="276" w:lineRule="auto"/>
    </w:pPr>
    <w:rPr>
      <w:color w:val="000000"/>
    </w:rPr>
  </w:style>
  <w:style w:type="paragraph" w:styleId="Title">
    <w:name w:val="Title"/>
    <w:basedOn w:val="normal0"/>
    <w:next w:val="normal0"/>
    <w:link w:val="TitleChar"/>
    <w:uiPriority w:val="99"/>
    <w:qFormat/>
    <w:rsid w:val="00CB6459"/>
    <w:pPr>
      <w:keepNext/>
      <w:keepLines/>
      <w:spacing w:before="480" w:after="120"/>
    </w:pPr>
    <w:rPr>
      <w:b/>
      <w:bCs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99"/>
    <w:locked/>
    <w:rsid w:val="00F958F4"/>
    <w:rPr>
      <w:rFonts w:ascii="Cambria" w:hAnsi="Cambria" w:cs="Cambria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0"/>
    <w:next w:val="normal0"/>
    <w:link w:val="SubtitleChar"/>
    <w:uiPriority w:val="99"/>
    <w:qFormat/>
    <w:rsid w:val="00CB6459"/>
    <w:pPr>
      <w:keepNext/>
      <w:keepLines/>
      <w:spacing w:before="360" w:after="80"/>
    </w:pPr>
    <w:rPr>
      <w:rFonts w:ascii="Georgia" w:hAnsi="Georgia" w:cs="Georgia"/>
      <w:i/>
      <w:iCs/>
      <w:color w:val="666666"/>
      <w:sz w:val="48"/>
      <w:szCs w:val="48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F958F4"/>
    <w:rPr>
      <w:rFonts w:ascii="Cambria" w:hAnsi="Cambria" w:cs="Cambria"/>
      <w:color w:val="000000"/>
      <w:sz w:val="24"/>
      <w:szCs w:val="24"/>
    </w:rPr>
  </w:style>
  <w:style w:type="table" w:customStyle="1" w:styleId="Estilo">
    <w:name w:val="Estilo"/>
    <w:uiPriority w:val="99"/>
    <w:rsid w:val="00CB6459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Estilo1">
    <w:name w:val="Estilo1"/>
    <w:uiPriority w:val="99"/>
    <w:rsid w:val="00CB6459"/>
    <w:rPr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A56838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F958F4"/>
    <w:rPr>
      <w:rFonts w:cs="Times New Roman"/>
      <w:color w:val="000000"/>
    </w:rPr>
  </w:style>
  <w:style w:type="paragraph" w:styleId="Footer">
    <w:name w:val="footer"/>
    <w:basedOn w:val="Normal"/>
    <w:link w:val="FooterChar"/>
    <w:uiPriority w:val="99"/>
    <w:rsid w:val="00A56838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F958F4"/>
    <w:rPr>
      <w:rFonts w:cs="Times New Roman"/>
      <w:color w:val="000000"/>
    </w:rPr>
  </w:style>
  <w:style w:type="character" w:styleId="Hyperlink">
    <w:name w:val="Hyperlink"/>
    <w:basedOn w:val="DefaultParagraphFont"/>
    <w:uiPriority w:val="99"/>
    <w:rsid w:val="00166546"/>
    <w:rPr>
      <w:rFonts w:cs="Times New Roman"/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rsid w:val="008D124C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8D124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locked/>
    <w:rsid w:val="00FD1D20"/>
    <w:rPr>
      <w:rFonts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D12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locked/>
    <w:rsid w:val="00FD1D2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8D124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FD1D20"/>
    <w:rPr>
      <w:rFonts w:ascii="Times New Roman" w:hAnsi="Times New Roman" w:cs="Times New Roman"/>
      <w:color w:val="000000"/>
      <w:sz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congresoinnovacion.educa.aragon.es/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ialnet.unirioja.es/servlet/articulo?codigo=3601021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congresoinnovacion.educa.aragon.es/comunicaciones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5</Pages>
  <Words>1047</Words>
  <Characters>5762</Characters>
  <Application>Microsoft Office Outlook</Application>
  <DocSecurity>0</DocSecurity>
  <Lines>0</Lines>
  <Paragraphs>0</Paragraphs>
  <ScaleCrop>false</ScaleCrop>
  <Company>DGA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II Congreso Internacional de Innovación Educativa</dc:title>
  <dc:subject/>
  <dc:creator>Administrador</dc:creator>
  <cp:keywords/>
  <dc:description/>
  <cp:lastModifiedBy>DGA</cp:lastModifiedBy>
  <cp:revision>2</cp:revision>
  <dcterms:created xsi:type="dcterms:W3CDTF">2018-04-25T09:41:00Z</dcterms:created>
  <dcterms:modified xsi:type="dcterms:W3CDTF">2018-04-25T09:41:00Z</dcterms:modified>
</cp:coreProperties>
</file>